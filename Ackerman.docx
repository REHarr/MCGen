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>
      <v:fill r:id="rId3" type="tile"/>
    </v:background>
  </w:background>
  <w:body>
    <w:p w:rsidR="00000000" w:rsidRDefault="00E72A11">
      <w:pPr>
        <w:rPr>
          <w:b/>
          <w:bCs/>
          <w:sz w:val="28"/>
          <w:szCs w:val="28"/>
        </w:rPr>
      </w:pPr>
    </w:p>
    <w:p w:rsidR="00000000" w:rsidRDefault="00E72A11">
      <w:pPr>
        <w:rPr>
          <w:b/>
          <w:bCs/>
          <w:sz w:val="28"/>
          <w:szCs w:val="28"/>
        </w:rPr>
      </w:pPr>
    </w:p>
    <w:p w:rsidR="00000000" w:rsidRDefault="00E72A11">
      <w:pPr>
        <w:rPr>
          <w:b/>
          <w:bCs/>
          <w:sz w:val="28"/>
          <w:szCs w:val="28"/>
        </w:rPr>
      </w:pPr>
    </w:p>
    <w:p w:rsidR="00000000" w:rsidRDefault="00E72A11">
      <w:pPr>
        <w:rPr>
          <w:b/>
          <w:bCs/>
          <w:sz w:val="28"/>
          <w:szCs w:val="28"/>
        </w:rPr>
      </w:pPr>
    </w:p>
    <w:p w:rsidR="00000000" w:rsidRDefault="00E72A11">
      <w:pPr>
        <w:jc w:val="center"/>
      </w:pPr>
      <w:r>
        <w:rPr>
          <w:b/>
          <w:bCs/>
        </w:rPr>
        <w:t>(</w:t>
      </w:r>
      <w:r>
        <w:rPr>
          <w:b/>
          <w:bCs/>
          <w:color w:val="008000"/>
        </w:rPr>
        <w:t>You can search any file or page on this web site by following the steps found by clicking on</w:t>
      </w:r>
      <w:r>
        <w:rPr>
          <w:b/>
          <w:bCs/>
        </w:rPr>
        <w:t xml:space="preserve"> </w:t>
      </w:r>
      <w:hyperlink r:id="rId6" w:history="1">
        <w:r>
          <w:rPr>
            <w:rStyle w:val="Hyperlink"/>
            <w:b/>
            <w:bCs/>
          </w:rPr>
          <w:t>Search</w:t>
        </w:r>
      </w:hyperlink>
      <w:r>
        <w:rPr>
          <w:b/>
          <w:bCs/>
        </w:rPr>
        <w:t>.)</w:t>
      </w:r>
    </w:p>
    <w:p w:rsidR="00000000" w:rsidRDefault="00E72A11">
      <w:pPr>
        <w:jc w:val="center"/>
        <w:rPr>
          <w:sz w:val="28"/>
          <w:szCs w:val="28"/>
        </w:rPr>
      </w:pPr>
    </w:p>
    <w:p w:rsidR="00000000" w:rsidRDefault="00E72A11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Descendants</w:t>
      </w:r>
      <w:bookmarkStart w:id="0" w:name="_GoBack"/>
      <w:bookmarkEnd w:id="0"/>
      <w:r>
        <w:rPr>
          <w:b/>
          <w:bCs/>
          <w:i/>
          <w:iCs/>
          <w:sz w:val="48"/>
          <w:szCs w:val="48"/>
          <w:u w:val="single"/>
        </w:rPr>
        <w:t xml:space="preserve"> of Adam Ackerman</w:t>
      </w:r>
    </w:p>
    <w:p w:rsidR="00175289" w:rsidRDefault="00175289">
      <w:pPr>
        <w:jc w:val="center"/>
        <w:rPr>
          <w:b/>
          <w:bCs/>
          <w:i/>
          <w:iCs/>
          <w:sz w:val="48"/>
          <w:szCs w:val="48"/>
          <w:u w:val="single"/>
        </w:rPr>
      </w:pPr>
    </w:p>
    <w:p w:rsidR="00175289" w:rsidRPr="00175289" w:rsidRDefault="00175289" w:rsidP="00175289">
      <w:pPr>
        <w:jc w:val="center"/>
        <w:rPr>
          <w:b/>
          <w:bCs/>
          <w:i/>
          <w:iCs/>
          <w:color w:val="FF0000"/>
          <w:sz w:val="48"/>
          <w:szCs w:val="48"/>
          <w:u w:val="single"/>
        </w:rPr>
      </w:pPr>
      <w:r>
        <w:rPr>
          <w:b/>
          <w:bCs/>
          <w:i/>
          <w:iCs/>
          <w:color w:val="FF0000"/>
          <w:sz w:val="48"/>
          <w:szCs w:val="48"/>
          <w:u w:val="single"/>
        </w:rPr>
        <w:t>Test of new file fm Passport 6:29 on 15 Jan 2018</w:t>
      </w:r>
    </w:p>
    <w:p w:rsidR="00000000" w:rsidRDefault="00E72A11">
      <w:pPr>
        <w:rPr>
          <w:sz w:val="28"/>
          <w:szCs w:val="28"/>
        </w:rPr>
      </w:pPr>
    </w:p>
    <w:p w:rsidR="00000000" w:rsidRDefault="00E72A11">
      <w:pPr>
        <w:rPr>
          <w:sz w:val="28"/>
          <w:szCs w:val="28"/>
        </w:rPr>
      </w:pP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1  Adam Ackerman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  2  Conrad Ackerman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  3  Herman Ackerman  </w:t>
      </w:r>
      <w:r>
        <w:rPr>
          <w:sz w:val="28"/>
          <w:szCs w:val="28"/>
        </w:rPr>
        <w:t>b: 15 Feb 1837 in Hesse-Cassel, Germany  d: 27 Feb 1919 in Malaga Township,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  +Mary Niesz  b: 11 Jun 1844 in Pennsylvania  d: 22 Jun 1939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  4  Anna Christina Ackerman  b: 19 Sep 1863 in Benwood, Marshall Co., WV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  4  John Adam Ackerman  b: 24 Aug 1865 in Wheeling, Ohio Co., WV  d: 31 Aug 1949 in Bucyrus, Crawford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+Louisa Christman  b: 15 Mar 1866 in Seneca Township, Monroe Co., OH  m: 05 Jan 1888 in Monroe Co., OH  d: 18 Sep 1890 in M</w:t>
      </w:r>
      <w:r>
        <w:rPr>
          <w:sz w:val="28"/>
          <w:szCs w:val="28"/>
        </w:rPr>
        <w:t>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Benjamin Philip Ackerman  b: 11 Jan 1889 in Monroe Co., OH  d: May 1970 in Lewisville,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+Elsie Hines  b: 1895 in Ohio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Leota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</w:t>
      </w:r>
      <w:r>
        <w:rPr>
          <w:sz w:val="28"/>
          <w:szCs w:val="28"/>
        </w:rPr>
        <w:t xml:space="preserve">.....  +Willie Buss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  6  George Benjamin Ackerman  b: 10 Jun 1918 in Malaga Township, Monroe Co., OH  d: 19 Oct 2006 in Parkersburg, Wood Co., WV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  6  Walter John Ackerman  b: 06 Feb 1920 in Malaga To</w:t>
      </w:r>
      <w:r>
        <w:rPr>
          <w:sz w:val="28"/>
          <w:szCs w:val="28"/>
        </w:rPr>
        <w:t>wnship, Monroe Co., OH  d: 05 Nov 1999 in Lewisville,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+Alberta Mae Stephen  b: 27 Dec 1924 in Near Miltonsburg, Monroe Co., OH  m: 09 Nov 1946 in Woodsfield, Monroe Co., OH  d: 16 Feb 2012 in Woodsfield,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..............  6  Edward H.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+Beulah L. DeLong  b: 12 Jul 1922 in Calais, Monroe Co., OH  m: Private  d: 10 Sep 2004 in Marietta, Washington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Junior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</w:t>
      </w:r>
      <w:r>
        <w:rPr>
          <w:sz w:val="28"/>
          <w:szCs w:val="28"/>
        </w:rPr>
        <w:t xml:space="preserve">..............  +Sheila McVicker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Brittany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Krysta Lynn Ackerman  b: 03 Apr 1986 in Cambridge, Guernsey Co., OH  d: 14 Feb 2003 in Lewisville, Monroe Co., </w:t>
      </w:r>
      <w:r>
        <w:rPr>
          <w:sz w:val="28"/>
          <w:szCs w:val="28"/>
        </w:rPr>
        <w:t>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Jimmy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+Caroline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Phillip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+Sally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7</w:t>
      </w:r>
      <w:r>
        <w:rPr>
          <w:sz w:val="28"/>
          <w:szCs w:val="28"/>
        </w:rPr>
        <w:t xml:space="preserve">  Benjamin "Ben"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+Karen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Patricia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+Eric Dowler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7  Phyllis Acke</w:t>
      </w:r>
      <w:r>
        <w:rPr>
          <w:sz w:val="28"/>
          <w:szCs w:val="28"/>
        </w:rPr>
        <w:t xml:space="preserve">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+Roger Claus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  6  Lester C. Ackerman  b: 12 Mar 1927 in Monroefield, Monroe Co., OH  d: 08 Nov 2010 in Woodsfield,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+Betty Jane Tidd  b:</w:t>
      </w:r>
      <w:r>
        <w:rPr>
          <w:sz w:val="28"/>
          <w:szCs w:val="28"/>
        </w:rPr>
        <w:t xml:space="preserve"> 18 May 1927 in Woodsfield, Monroe Co., OH  m: 12 Jul 1947 in Woodsfield, Monroe Co., OH  d: 14 Dec 2010 in Wheeling, Ohio Co., WV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Sharon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+Mitch Fetzer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</w:t>
      </w:r>
      <w:r>
        <w:rPr>
          <w:sz w:val="28"/>
          <w:szCs w:val="28"/>
        </w:rPr>
        <w:t xml:space="preserve">................  8  Michael "Mike" Fetzer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+Jennifer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9  Morgan Fetzer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..............................  +? Paige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</w:t>
      </w:r>
      <w:r>
        <w:rPr>
          <w:sz w:val="28"/>
          <w:szCs w:val="28"/>
        </w:rPr>
        <w:t xml:space="preserve">...................  9  Evan Fetzer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Jamie Fetzer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+Brad Foster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9  Madelyn Foster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.........................</w:t>
      </w:r>
      <w:r>
        <w:rPr>
          <w:sz w:val="28"/>
          <w:szCs w:val="28"/>
        </w:rPr>
        <w:t xml:space="preserve">.  9  Andrew Foster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John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+Barbara "Barb" Jones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Jennifer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..........................  +Scott Wha</w:t>
      </w:r>
      <w:r>
        <w:rPr>
          <w:sz w:val="28"/>
          <w:szCs w:val="28"/>
        </w:rPr>
        <w:t xml:space="preserve">tley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9  Julia Whatley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Heather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+Jeremy Powell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9  Kason </w:t>
      </w:r>
      <w:r>
        <w:rPr>
          <w:sz w:val="28"/>
          <w:szCs w:val="28"/>
        </w:rPr>
        <w:t xml:space="preserve">Powell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9  Caleb Powell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Rosa Marie Ackerman  b: 10 Jan 1890 in Malaga Township, Monroe Co., OH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  *2nd Wife of John Adam Ackerman: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+Magdalena Christm</w:t>
      </w:r>
      <w:r>
        <w:rPr>
          <w:sz w:val="28"/>
          <w:szCs w:val="28"/>
        </w:rPr>
        <w:t>an  b: 21 May 1858 in Seneca Township, Monroe Co., OH  m: 17 Nov 1891 in Monroe Co., OH  d: 23 Aug 1943 in Malaga Township,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  4  Henry Fredrick Casper Ackerman  b: 27 Nov 1868 in Wheeling, Ohio Co., WV  d: 17 Oct 1960 in Somerset Tow</w:t>
      </w:r>
      <w:r>
        <w:rPr>
          <w:sz w:val="28"/>
          <w:szCs w:val="28"/>
        </w:rPr>
        <w:t>nship, Belmont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+Louise Christman  b: 14 Mar 1871 in Monroe Co., OH  m: 28 Nov 1894 in Monroe Co., OH  d: 27 May 1919 in Somerset Township, Belmont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Samuel Herman Ackerman  b: 22 Aug 1895 in Somerset Township, B</w:t>
      </w:r>
      <w:r>
        <w:rPr>
          <w:sz w:val="28"/>
          <w:szCs w:val="28"/>
        </w:rPr>
        <w:t>elmont Co., OH  d: 26 Nov 1978 in Somerton, Belmont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+Josephine May Hagan  b: 21 May 1904 in Somerset Township, Belmont Co., OH  m: 24 Nov 1920 in Belmont Co., OH  d: 18 Jul 1993 in Somerton, Belmont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  6  Ken</w:t>
      </w:r>
      <w:r>
        <w:rPr>
          <w:sz w:val="28"/>
          <w:szCs w:val="28"/>
        </w:rPr>
        <w:t xml:space="preserve">neth E.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+Adda May Cunningham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Wilda Blanche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+Frank Hodgson Rector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  6  Myron H. Ac</w:t>
      </w:r>
      <w:r>
        <w:rPr>
          <w:sz w:val="28"/>
          <w:szCs w:val="28"/>
        </w:rPr>
        <w:t xml:space="preserve">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+Gladys Stephens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George Gilbert Ackerman  b: 17 Feb 1900 in Somerset Township, Belmont Co., OH  d: 14 Sep 1971 in Somerset Township, Belmont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+Eth</w:t>
      </w:r>
      <w:r>
        <w:rPr>
          <w:sz w:val="28"/>
          <w:szCs w:val="28"/>
        </w:rPr>
        <w:t>el Wharton  m: 18 Mar 1922 in Belmont Co., OH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Stanley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Louise Jean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Roger Ackerman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Clarence Henry Ackerman  b</w:t>
      </w:r>
      <w:r>
        <w:rPr>
          <w:sz w:val="28"/>
          <w:szCs w:val="28"/>
        </w:rPr>
        <w:t>: 10 May 1902 in Somerset Township, Belmont Co., OH  d: 07 Nov 1991 in Barnesville, Belmont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+Mildred Dewar  m: 30 Mar 1938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5  Freda Lucinda Ackerman  b: 27 Aug 1904 in Somerset Township, Belmont Co., OH  </w:t>
      </w:r>
      <w:r>
        <w:rPr>
          <w:sz w:val="28"/>
          <w:szCs w:val="28"/>
        </w:rPr>
        <w:t>d: 08 Dec 1988 in Barnesville, Belmont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+Fred Froelich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Patricia Ann Froelich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Carol Jean Froelich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Roy Ackerman  b: 22 May 1906 in Somer</w:t>
      </w:r>
      <w:r>
        <w:rPr>
          <w:sz w:val="28"/>
          <w:szCs w:val="28"/>
        </w:rPr>
        <w:t>set Township, Belmont Co., OH  d: 07 Sep 1907 in Somerset Township, Belmont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Mary Ackerman  b: 09 Feb 1909 in Somerset Township, Belmont Co., OH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+James Fisher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5  Stella </w:t>
      </w:r>
      <w:r>
        <w:rPr>
          <w:sz w:val="28"/>
          <w:szCs w:val="28"/>
        </w:rPr>
        <w:t>Ackerman  b: 10 Dec 1913 in Somerset Township, Belmont Co., OH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+George Neptune  m: 16 Apr 1938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Trella Ackerman  b: 10 Dec 1913 in Somerset Township, Belmont Co., OH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+C</w:t>
      </w:r>
      <w:r>
        <w:rPr>
          <w:sz w:val="28"/>
          <w:szCs w:val="28"/>
        </w:rPr>
        <w:t>lem Froelich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  4  Mary Catherine Ackerman  b: 13 Jul 1871 in Wheeling, Ohio Co., WV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+Jacob Christman  b: Oct 1861 in Seneca Township, Monroe Co., OH  m: 1892 in Monroe Co., OH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Herma</w:t>
      </w:r>
      <w:r>
        <w:rPr>
          <w:sz w:val="28"/>
          <w:szCs w:val="28"/>
        </w:rPr>
        <w:t>n Philip Christman  b: 10 Sep 1897 in Seneca Township, Monroe Co., OH  d: 06 Mar 1989 in Lewisville,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Harry Jacob Christman  b: 02 Mar 1904 in Seneca Township, Monroe Co., OH  d: 14 Feb 1992 in Belmont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</w:t>
      </w:r>
      <w:r>
        <w:rPr>
          <w:sz w:val="28"/>
          <w:szCs w:val="28"/>
        </w:rPr>
        <w:t>.  +Goldie Grace Slack  b: 1907 in Monroe Co., OH  m: 1926 in Monroe Co., OH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James C. 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Sylvia Mae 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+Lewis Edward Reich  b: Private  m: Pr</w:t>
      </w:r>
      <w:r>
        <w:rPr>
          <w:sz w:val="28"/>
          <w:szCs w:val="28"/>
        </w:rPr>
        <w:t xml:space="preserve">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Ella Viola Christman  b: 23 Feb 1906 in Seneca Township, Monroe Co., OH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+Lawrence Ludwig Kahrig  b: 12 Sep 1905 in Summit Township, Monroe Co., OH  m: 09 Oct 1924 in Monroe Co., OH  d: 03 Jun 1998 in W</w:t>
      </w:r>
      <w:r>
        <w:rPr>
          <w:sz w:val="28"/>
          <w:szCs w:val="28"/>
        </w:rPr>
        <w:t>oodsfield,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Leora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+Tony Cruise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Doris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Herman Phillip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</w:t>
      </w:r>
      <w:r>
        <w:rPr>
          <w:sz w:val="28"/>
          <w:szCs w:val="28"/>
        </w:rPr>
        <w:t xml:space="preserve"> +Elizabeth Eileen Devore  b: 13 Aug 1930 in Monroe Co., OH  m: Private  d: 14 Apr 2013 in Barnesville, Belmont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Lester Jacob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+Charlotte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*2nd </w:t>
      </w:r>
      <w:r>
        <w:rPr>
          <w:sz w:val="28"/>
          <w:szCs w:val="28"/>
        </w:rPr>
        <w:t xml:space="preserve">Wife of Lester Jacob Kahrig: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+Eula Corrinne Gatten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7  Dannie Eric Kahrig  b: 02 Jun 1952 in Marietta, Washington Co., OH  d: 04 Oct 1998 in Zanesville, Muskingum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</w:t>
      </w:r>
      <w:r>
        <w:rPr>
          <w:sz w:val="28"/>
          <w:szCs w:val="28"/>
        </w:rPr>
        <w:t xml:space="preserve"> 6  Martha Virginia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+Edward Jacob Uppole  b: 30 Aug 1922 in Beaver Township, Noble Co., OH  m: Private  d: 31 Jan 1999 in Lewisville,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Virgil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</w:t>
      </w:r>
      <w:r>
        <w:rPr>
          <w:sz w:val="28"/>
          <w:szCs w:val="28"/>
        </w:rPr>
        <w:t xml:space="preserve">..  +Vivian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Dortha Lee "Dot"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+Wilfred Herbert "Whitey" Matz  b: 01 Feb 1932 in Lewisville, Monroe Co., OH  m: Private  d: 25 Mar 2010 in Dalton, Wayne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Donald "Donnie" Matz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+Fran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Dylan Matz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Logan Matz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7  Linda Matz</w:t>
      </w:r>
      <w:r>
        <w:rPr>
          <w:sz w:val="28"/>
          <w:szCs w:val="28"/>
        </w:rPr>
        <w:t xml:space="preserve">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+Donis Kirk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Adam Kirk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7  Timothy L. "Tim" Matz  b: 11 Dec 1954 in Ohio  d: 14 May 2004 in Virginia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  +Jac</w:t>
      </w:r>
      <w:r>
        <w:rPr>
          <w:sz w:val="28"/>
          <w:szCs w:val="28"/>
        </w:rPr>
        <w:t xml:space="preserve">kie Brenner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Carol Matz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+Blaine Immel, Jr.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Christopher Immel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Vera Lucile Kahrig  </w:t>
      </w:r>
      <w:r>
        <w:rPr>
          <w:sz w:val="28"/>
          <w:szCs w:val="28"/>
        </w:rPr>
        <w:t xml:space="preserve">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+Robert Joseph Crock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Rodney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+Betty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  6  Francis L. "Tex" Kahrig  b: 11 May 1937 in Lewisvil</w:t>
      </w:r>
      <w:r>
        <w:rPr>
          <w:sz w:val="28"/>
          <w:szCs w:val="28"/>
        </w:rPr>
        <w:t>le, Monroe Co., OH  d: 28 Mar 2010 in Canton, Stark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+Mary Louise Shanklin  b: 25 Jun 1937 in Ohio  m: Abt. 1957  d: 09 Jul 2001 in Canton, Stark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Marita K.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</w:t>
      </w:r>
      <w:r>
        <w:rPr>
          <w:sz w:val="28"/>
          <w:szCs w:val="28"/>
        </w:rPr>
        <w:t xml:space="preserve">....  +Brian S. Simon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Garret Simon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Austin Simon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Jacob Simon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7  Christopher Lawrence "C</w:t>
      </w:r>
      <w:r>
        <w:rPr>
          <w:sz w:val="28"/>
          <w:szCs w:val="28"/>
        </w:rPr>
        <w:t xml:space="preserve">hris"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  +Dixie Irene Ady  b: 13 Jul 1972 in Ohio  m: Private  d: 01 Jan 2002 in Massillon, Stark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*2nd Wife of Christopher Lawrence "Chris" Kahrig: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  +Dawn Ray</w:t>
      </w:r>
      <w:r>
        <w:rPr>
          <w:sz w:val="28"/>
          <w:szCs w:val="28"/>
        </w:rPr>
        <w:t xml:space="preserve">lene Ady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*2nd Wife of Francis L. "Tex" Kahrig: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+Dorothy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Kenneth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+Kitty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  6  Roger H. Kahrig  b: 06 Dec 1940 in Lewisville, Monroe Co., OH  d: 04 May 1975 in Columbus, Franklin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+Charlotte Mobley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7  Dennis Kahrig  d: Bef. May 1975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</w:t>
      </w:r>
      <w:r>
        <w:rPr>
          <w:sz w:val="28"/>
          <w:szCs w:val="28"/>
        </w:rPr>
        <w:t>............  7  Valerie Kahrig  d: Bef. May 1975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Kevin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+Christy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Harrison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  8  Zachary K</w:t>
      </w:r>
      <w:r>
        <w:rPr>
          <w:sz w:val="28"/>
          <w:szCs w:val="28"/>
        </w:rPr>
        <w:t xml:space="preserve">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Lloyd D. Kahrig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  +Connie Sue Repp  b: 13 Mar 1947 in Ohio  m: Private  d: 01 Apr 2011 in Wooster, Wayne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  6  William E. Kahrig  b: 02 Jan 1946 in Lewisville, M</w:t>
      </w:r>
      <w:r>
        <w:rPr>
          <w:sz w:val="28"/>
          <w:szCs w:val="28"/>
        </w:rPr>
        <w:t>onroe Co., OH  d: 12 Aug 2005 in Lewisville,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+Kathy Jones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  4  Mathilda Johanna Ackerman  b: 05 May 1873 in Monroe Co., OH  d: Aft. 1930 in Stark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+John W. Seebaugh </w:t>
      </w:r>
      <w:r>
        <w:rPr>
          <w:sz w:val="28"/>
          <w:szCs w:val="28"/>
        </w:rPr>
        <w:t xml:space="preserve"> b: 21 Oct 1866 in Monroe Co., OH  d: 16 Apr 1953 in Stark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John Clifford Seebaugh  b: 02 Feb 1904 in Pennsylvania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  4  Clara Gertrude Ackerman  b: 14 Dec 1875 in Monroe Co., OH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+John Wi</w:t>
      </w:r>
      <w:r>
        <w:rPr>
          <w:sz w:val="28"/>
          <w:szCs w:val="28"/>
        </w:rPr>
        <w:t>lliam Christman  b: 07 Sep 1872 in Monroe Co., OH  m: 1903 in Monroe Co., OH  d: 13 Feb 1959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Gilbert Arthur Christman  b: 12 Dec 1904 in Calais, Monroe Co., OH  d: 13 May 1998 in Woodsfield,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+Lulu Irene McC</w:t>
      </w:r>
      <w:r>
        <w:rPr>
          <w:sz w:val="28"/>
          <w:szCs w:val="28"/>
        </w:rPr>
        <w:t>obonel  m: 28 May 1930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*2nd Wife of Gilbert Arthur Christman: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+Theodora Mellott  b: 21 Aug 1911 in Beallsville, Monroe Co., OH  m: 01 Jan 1938 in Monroe Co., OH  d: 09 Sep 1980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  6  Ruth Ann Chri</w:t>
      </w:r>
      <w:r>
        <w:rPr>
          <w:sz w:val="28"/>
          <w:szCs w:val="28"/>
        </w:rPr>
        <w:t xml:space="preserve">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+? Knowlton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James A. Knowlton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*2nd Husband of Ruth Ann Christman: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+Gerald Eugene Ridgeway  b: Private  </w:t>
      </w:r>
      <w:r>
        <w:rPr>
          <w:sz w:val="28"/>
          <w:szCs w:val="28"/>
        </w:rPr>
        <w:t xml:space="preserve">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Lester 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+Linda Henthorn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Harry Dean 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Mary Katherine 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</w:t>
      </w:r>
      <w:r>
        <w:rPr>
          <w:sz w:val="28"/>
          <w:szCs w:val="28"/>
        </w:rPr>
        <w:t>....  +Donald Delbert McIntire  b: 08 Nov 1938 in Round Bottom, Monroe Co., OH  m: Private  d: 28 May 2014 in Clarington,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Clyde W. McIntire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+Mendy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</w:t>
      </w:r>
      <w:r>
        <w:rPr>
          <w:sz w:val="28"/>
          <w:szCs w:val="28"/>
        </w:rPr>
        <w:t xml:space="preserve">...................  8  Elias McIntire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Isabelle McIntire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Caroline McIntire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Tawnya D. McIntire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+? </w:t>
      </w:r>
      <w:r>
        <w:rPr>
          <w:sz w:val="28"/>
          <w:szCs w:val="28"/>
        </w:rPr>
        <w:t xml:space="preserve">Boyd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Justin Boyd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Tessa Boyd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Donald Boyd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Lee Ann McIntire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</w:t>
      </w:r>
      <w:r>
        <w:rPr>
          <w:sz w:val="28"/>
          <w:szCs w:val="28"/>
        </w:rPr>
        <w:t xml:space="preserve">...........  +Steven Blair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Logan Blair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Rebecca Blair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Freda M. McIntire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.......................  +Clarence E. L</w:t>
      </w:r>
      <w:r>
        <w:rPr>
          <w:sz w:val="28"/>
          <w:szCs w:val="28"/>
        </w:rPr>
        <w:t xml:space="preserve">easure, Jr.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Jenny Lynn Leasure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Dwight 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Howard Otto Christman  b: 23 Aug 1906 in Monroe Co., OH  d: 01 Aug 2007 in Lewisville, Mon</w:t>
      </w:r>
      <w:r>
        <w:rPr>
          <w:sz w:val="28"/>
          <w:szCs w:val="28"/>
        </w:rPr>
        <w:t>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Esta Marie Christman  b: 18 Jun 1908 in Monroe Co., OH  d: 03 Jan 1971 in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+William Adam Burkhart  b: 27 Nov 1900 in Bellaire, Belmont Co., OH  m: 11 Dec 1937 in Woodsfield, Monroe Co., OH  d: 19</w:t>
      </w:r>
      <w:r>
        <w:rPr>
          <w:sz w:val="28"/>
          <w:szCs w:val="28"/>
        </w:rPr>
        <w:t xml:space="preserve"> Feb 1968 in Washington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  6  Caroline Marie Burkhart  b: 30 Jan 1944 in Monroe Co., OH  d: 21 Mar 1944 in Seneca Township,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Herbert Guy Christman  b: 07 Feb 1910 in Seneca Township, Monroe Co., OH  d: 2</w:t>
      </w:r>
      <w:r>
        <w:rPr>
          <w:sz w:val="28"/>
          <w:szCs w:val="28"/>
        </w:rPr>
        <w:t>6 Nov 2004 in Summerfield, Noble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Lee Herman Christman  b: 19 Mar 1912 in Seneca Township, Monroe Co., OH  d: 22 Jul 2003 in Barnesville, Belmont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+Margaret V. Earley  b</w:t>
      </w:r>
      <w:r>
        <w:rPr>
          <w:sz w:val="28"/>
          <w:szCs w:val="28"/>
        </w:rPr>
        <w:t>: 05 Feb 1915 in Near Calais, Monroe Co., OH  d: 12 Feb 2011 in Marietta, Washington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Infant 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Dale 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+Joan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</w:t>
      </w:r>
      <w:r>
        <w:rPr>
          <w:sz w:val="28"/>
          <w:szCs w:val="28"/>
        </w:rPr>
        <w:t xml:space="preserve">.......  6  Roger 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+Janet M. Morris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  6  Ralph Edsel Christman  b: 23 Jul 1937 in Calais, Monroe Co., OH  d: 05 Jun 2011 in St. Joseph, Berrien Co., MI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...................</w:t>
      </w:r>
      <w:r>
        <w:rPr>
          <w:sz w:val="28"/>
          <w:szCs w:val="28"/>
        </w:rPr>
        <w:t xml:space="preserve">  +Karen Elaine Rubel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Jennifer 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+Jason Kruger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Abigail Kruger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Debra </w:t>
      </w:r>
      <w:r>
        <w:rPr>
          <w:sz w:val="28"/>
          <w:szCs w:val="28"/>
        </w:rPr>
        <w:t xml:space="preserve">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+Austin Kno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Danielle 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Helen Edna Christman  b: 27 Dec 1913 in Seneca Township, Monroe Co., OH  d: 10 Dec 2010 in Gaha</w:t>
      </w:r>
      <w:r>
        <w:rPr>
          <w:sz w:val="28"/>
          <w:szCs w:val="28"/>
        </w:rPr>
        <w:t>nna, Franklin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+Ralph F. Starr  b: 27 Mar 1908  d: 22 Dec 1989 in Summerfield, Noble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Kenneth Starr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+Kathryn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Deborah </w:t>
      </w:r>
      <w:r>
        <w:rPr>
          <w:sz w:val="28"/>
          <w:szCs w:val="28"/>
        </w:rPr>
        <w:t xml:space="preserve">Starr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+Steve Green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Ryan Green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Alex Green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Karen Starr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..................</w:t>
      </w:r>
      <w:r>
        <w:rPr>
          <w:sz w:val="28"/>
          <w:szCs w:val="28"/>
        </w:rPr>
        <w:t xml:space="preserve">.....  +? McCall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Ashley McCall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Diana Starr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+? Farley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Jennifer Farley  b: </w:t>
      </w:r>
      <w:r>
        <w:rPr>
          <w:sz w:val="28"/>
          <w:szCs w:val="28"/>
        </w:rPr>
        <w:t xml:space="preserve">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Beth Starr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  +? Martino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Jarrod Martino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  8  Jonathan Martino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+Amanda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..........................  9  Zackary Martino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7  Troy Starr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Darla Starr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5  Mary Eva Christman </w:t>
      </w:r>
      <w:r>
        <w:rPr>
          <w:sz w:val="28"/>
          <w:szCs w:val="28"/>
        </w:rPr>
        <w:t xml:space="preserve"> b: 29 Feb 1916 in Seneca Township, Monroe Co., OH  d: 12 Mar 2010 in Cambridge, Guernsey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+David Grant Hayes  b: 17 Apr 1912 in Calais, Monroe Co., OH  m: 11 Nov 1937  d: 30 Mar 1997 in Quaker City, Guernsey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</w:t>
      </w:r>
      <w:r>
        <w:rPr>
          <w:sz w:val="28"/>
          <w:szCs w:val="28"/>
        </w:rPr>
        <w:t xml:space="preserve">.  6  Marjorie Hayes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+John Ryan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Brenda Hayes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+Pimm Hiller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Carl Hayes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</w:t>
      </w:r>
      <w:r>
        <w:rPr>
          <w:sz w:val="28"/>
          <w:szCs w:val="28"/>
        </w:rPr>
        <w:t xml:space="preserve">........  +Carol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  6  Timothy "Tim" Hayes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...................  +JoEllen ?  b: Private  m: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5  Lester Vearl Christman  b: 03 Apr 1918 in Seneca Township, Monroe Co., OH  d: 11 J</w:t>
      </w:r>
      <w:r>
        <w:rPr>
          <w:sz w:val="28"/>
          <w:szCs w:val="28"/>
        </w:rPr>
        <w:t>un 1918 in Seneca Township, Monroe Co., OH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 xml:space="preserve">............  5  Cleo M. Christman  b: Private  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................  +? Carpenter  m: Private  d: Unknown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  4  Benjamin Herman Ackerman  b: 09 Nov 1881 in Malaga Township, Monroe Co., OH  d: 24 Sep 1956 in W</w:t>
      </w:r>
      <w:r>
        <w:rPr>
          <w:sz w:val="28"/>
          <w:szCs w:val="28"/>
        </w:rPr>
        <w:t>est Newton, Washington Co., PA</w:t>
      </w:r>
    </w:p>
    <w:p w:rsidR="00000000" w:rsidRDefault="00E72A11">
      <w:pPr>
        <w:rPr>
          <w:sz w:val="28"/>
          <w:szCs w:val="28"/>
        </w:rPr>
      </w:pPr>
      <w:r>
        <w:rPr>
          <w:sz w:val="28"/>
          <w:szCs w:val="28"/>
        </w:rPr>
        <w:t>............  +Anna Catherine Ludwig  b: 03 Aug 1881 in Monroe Co., OH  m: 15 Dec 1903 in Monroe Co., OH  d: 04 Oct 1969 in West Newton, Washington Co., PA</w:t>
      </w:r>
    </w:p>
    <w:p w:rsidR="00000000" w:rsidRDefault="00E72A11">
      <w:pPr>
        <w:rPr>
          <w:i/>
          <w:iCs/>
          <w:sz w:val="28"/>
          <w:szCs w:val="28"/>
        </w:rPr>
      </w:pPr>
    </w:p>
    <w:p w:rsidR="00000000" w:rsidRDefault="00E72A11">
      <w:pPr>
        <w:rPr>
          <w:b/>
          <w:bCs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</w:rPr>
        <w:tab/>
      </w:r>
      <w:r>
        <w:rPr>
          <w:b/>
          <w:bCs/>
          <w:i/>
          <w:iCs/>
          <w:sz w:val="24"/>
          <w:szCs w:val="24"/>
        </w:rPr>
        <w:t xml:space="preserve">Provided by </w:t>
      </w:r>
      <w:hyperlink r:id="rId7" w:history="1">
        <w:r>
          <w:rPr>
            <w:rStyle w:val="Hyperlink"/>
            <w:b/>
            <w:bCs/>
            <w:i/>
            <w:iCs/>
            <w:sz w:val="24"/>
            <w:szCs w:val="24"/>
          </w:rPr>
          <w:t>Alan R. Berry</w:t>
        </w:r>
      </w:hyperlink>
    </w:p>
    <w:p w:rsidR="00000000" w:rsidRDefault="00E72A11">
      <w:pPr>
        <w:rPr>
          <w:b/>
          <w:bCs/>
          <w:i/>
          <w:iCs/>
          <w:sz w:val="28"/>
          <w:szCs w:val="28"/>
        </w:rPr>
      </w:pPr>
    </w:p>
    <w:p w:rsidR="00000000" w:rsidRDefault="00E72A11">
      <w:pPr>
        <w:ind w:firstLine="720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La</w:t>
      </w:r>
      <w:r>
        <w:rPr>
          <w:b/>
          <w:bCs/>
          <w:i/>
          <w:iCs/>
          <w:sz w:val="16"/>
          <w:szCs w:val="16"/>
        </w:rPr>
        <w:t>st modified 3 June 2015 by reh</w:t>
      </w:r>
    </w:p>
    <w:p w:rsidR="00000000" w:rsidRDefault="00E72A11">
      <w:pPr>
        <w:rPr>
          <w:b/>
          <w:bCs/>
          <w:i/>
          <w:iCs/>
          <w:sz w:val="28"/>
          <w:szCs w:val="28"/>
        </w:rPr>
      </w:pPr>
    </w:p>
    <w:p w:rsidR="00000000" w:rsidRDefault="00E72A11">
      <w:pPr>
        <w:rPr>
          <w:b/>
          <w:bCs/>
          <w:color w:val="008000"/>
          <w:sz w:val="28"/>
          <w:szCs w:val="28"/>
        </w:rPr>
      </w:pPr>
    </w:p>
    <w:p w:rsidR="00000000" w:rsidRDefault="00E72A11">
      <w:pPr>
        <w:rPr>
          <w:sz w:val="28"/>
          <w:szCs w:val="28"/>
        </w:rPr>
      </w:pPr>
    </w:p>
    <w:p w:rsidR="00000000" w:rsidRDefault="00E72A11">
      <w:pPr>
        <w:jc w:val="center"/>
        <w:rPr>
          <w:b/>
          <w:bCs/>
          <w:color w:val="3366FF"/>
          <w:sz w:val="28"/>
          <w:szCs w:val="28"/>
        </w:rPr>
      </w:pPr>
      <w:hyperlink r:id="rId8" w:history="1">
        <w:r>
          <w:rPr>
            <w:rStyle w:val="Hyperlink"/>
            <w:b/>
            <w:bCs/>
            <w:sz w:val="28"/>
            <w:szCs w:val="28"/>
          </w:rPr>
          <w:t>Click here for the Short-Cut Table of Contents</w:t>
        </w:r>
      </w:hyperlink>
    </w:p>
    <w:p w:rsidR="00000000" w:rsidRDefault="00E72A11">
      <w:pPr>
        <w:rPr>
          <w:b/>
          <w:bCs/>
          <w:color w:val="3366FF"/>
          <w:sz w:val="28"/>
          <w:szCs w:val="28"/>
        </w:rPr>
      </w:pPr>
    </w:p>
    <w:p w:rsidR="00000000" w:rsidRDefault="00E72A11">
      <w:pPr>
        <w:rPr>
          <w:b/>
          <w:bCs/>
          <w:color w:val="3366FF"/>
          <w:sz w:val="28"/>
          <w:szCs w:val="28"/>
        </w:rPr>
      </w:pPr>
    </w:p>
    <w:p w:rsidR="00000000" w:rsidRDefault="00E72A11">
      <w:pPr>
        <w:rPr>
          <w:b/>
          <w:bCs/>
          <w:color w:val="3366FF"/>
          <w:sz w:val="28"/>
          <w:szCs w:val="28"/>
        </w:rPr>
      </w:pPr>
    </w:p>
    <w:p w:rsidR="00000000" w:rsidRDefault="00E72A11">
      <w:pPr>
        <w:rPr>
          <w:b/>
          <w:bCs/>
          <w:color w:val="3366FF"/>
          <w:sz w:val="28"/>
          <w:szCs w:val="28"/>
        </w:rPr>
      </w:pPr>
    </w:p>
    <w:p w:rsidR="00000000" w:rsidRDefault="00E72A11">
      <w:pPr>
        <w:rPr>
          <w:b/>
          <w:bCs/>
          <w:color w:val="3366FF"/>
          <w:sz w:val="28"/>
          <w:szCs w:val="28"/>
        </w:rPr>
      </w:pPr>
      <w:r>
        <w:rPr>
          <w:b/>
          <w:bCs/>
          <w:color w:val="3366FF"/>
          <w:sz w:val="28"/>
          <w:szCs w:val="28"/>
        </w:rPr>
        <w:tab/>
      </w:r>
    </w:p>
    <w:p w:rsidR="00000000" w:rsidRDefault="00E72A11">
      <w:pPr>
        <w:rPr>
          <w:sz w:val="28"/>
          <w:szCs w:val="28"/>
        </w:rPr>
      </w:pPr>
    </w:p>
    <w:p w:rsidR="00E72A11" w:rsidRDefault="00E72A11">
      <w:pPr>
        <w:rPr>
          <w:sz w:val="28"/>
          <w:szCs w:val="28"/>
        </w:rPr>
      </w:pPr>
    </w:p>
    <w:sectPr w:rsidR="00E72A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hideSpellingErrors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175289"/>
    <w:rsid w:val="00175289"/>
    <w:rsid w:val="00E7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0"/>
    </w:pPr>
    <w:rPr>
      <w:rFonts w:eastAsiaTheme="minorEastAsia"/>
      <w:b/>
      <w:bCs/>
      <w:i/>
      <w:i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0"/>
        <w:tab w:val="left" w:pos="182"/>
        <w:tab w:val="left" w:pos="360"/>
      </w:tabs>
      <w:autoSpaceDE w:val="0"/>
      <w:autoSpaceDN w:val="0"/>
      <w:adjustRightInd w:val="0"/>
      <w:outlineLvl w:val="1"/>
    </w:pPr>
    <w:rPr>
      <w:rFonts w:eastAsiaTheme="minorEastAsia"/>
      <w:sz w:val="28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pPr>
      <w:tabs>
        <w:tab w:val="left" w:pos="0"/>
        <w:tab w:val="left" w:pos="182"/>
        <w:tab w:val="left" w:pos="360"/>
      </w:tabs>
      <w:autoSpaceDE w:val="0"/>
      <w:autoSpaceDN w:val="0"/>
      <w:adjustRightInd w:val="0"/>
    </w:pPr>
    <w:rPr>
      <w:sz w:val="28"/>
      <w:szCs w:val="12"/>
    </w:rPr>
  </w:style>
  <w:style w:type="character" w:customStyle="1" w:styleId="BodyTextChar">
    <w:name w:val="Body Text Char"/>
    <w:basedOn w:val="DefaultParagraphFont"/>
    <w:link w:val="BodyText"/>
    <w:lock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360"/>
      </w:tabs>
      <w:autoSpaceDE w:val="0"/>
      <w:autoSpaceDN w:val="0"/>
      <w:adjustRightInd w:val="0"/>
      <w:jc w:val="center"/>
      <w:outlineLvl w:val="0"/>
    </w:pPr>
    <w:rPr>
      <w:rFonts w:eastAsiaTheme="minorEastAsia"/>
      <w:b/>
      <w:bCs/>
      <w:i/>
      <w:iCs/>
      <w:sz w:val="44"/>
      <w:szCs w:val="28"/>
      <w:u w:val="single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0"/>
        <w:tab w:val="left" w:pos="182"/>
        <w:tab w:val="left" w:pos="360"/>
      </w:tabs>
      <w:autoSpaceDE w:val="0"/>
      <w:autoSpaceDN w:val="0"/>
      <w:adjustRightInd w:val="0"/>
      <w:outlineLvl w:val="1"/>
    </w:pPr>
    <w:rPr>
      <w:rFonts w:eastAsiaTheme="minorEastAsia"/>
      <w:sz w:val="28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">
    <w:name w:val="Body Text"/>
    <w:basedOn w:val="Normal"/>
    <w:link w:val="BodyTextChar"/>
    <w:pPr>
      <w:tabs>
        <w:tab w:val="left" w:pos="0"/>
        <w:tab w:val="left" w:pos="182"/>
        <w:tab w:val="left" w:pos="360"/>
      </w:tabs>
      <w:autoSpaceDE w:val="0"/>
      <w:autoSpaceDN w:val="0"/>
      <w:adjustRightInd w:val="0"/>
    </w:pPr>
    <w:rPr>
      <w:sz w:val="28"/>
      <w:szCs w:val="12"/>
    </w:rPr>
  </w:style>
  <w:style w:type="character" w:customStyle="1" w:styleId="BodyTextChar">
    <w:name w:val="Body Text Char"/>
    <w:basedOn w:val="DefaultParagraphFont"/>
    <w:link w:val="BodyText"/>
    <w:lock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I:\Monroe%20County,%20Ohio%20History%20&amp;%20Genealogy%20-%20website%20-%209%20Nov%202017\TOC_Short-Cut.htm" TargetMode="External"/><Relationship Id="rId3" Type="http://schemas.openxmlformats.org/officeDocument/2006/relationships/image" Target="file:///I:\Monroe%20County,%20Ohio%20History%20&amp;%20Genealogy%20-%20website%20-%209%20Nov%202017\Image31.jpg" TargetMode="External"/><Relationship Id="rId7" Type="http://schemas.openxmlformats.org/officeDocument/2006/relationships/hyperlink" Target="file:///I:\Monroe%20County,%20Ohio%20History%20&amp;%20Genealogy%20-%20website%20-%209%20Nov%202017\E-mailAddresse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I:\Monroe%20County,%20Ohio%20History%20&amp;%20Genealogy%20-%20website%20-%209%20Nov%202017\search.ht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2908</Words>
  <Characters>16582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Family Tree</vt:lpstr>
    </vt:vector>
  </TitlesOfParts>
  <Company>Hewlett-Packard Company</Company>
  <LinksUpToDate>false</LinksUpToDate>
  <CharactersWithSpaces>19452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 Tree</dc:title>
  <dc:creator>Richard Harrington</dc:creator>
  <cp:lastModifiedBy>Richard</cp:lastModifiedBy>
  <cp:revision>2</cp:revision>
  <cp:lastPrinted>2004-04-21T14:06:00Z</cp:lastPrinted>
  <dcterms:created xsi:type="dcterms:W3CDTF">2018-01-15T11:31:00Z</dcterms:created>
  <dcterms:modified xsi:type="dcterms:W3CDTF">2018-01-15T11:31:00Z</dcterms:modified>
</cp:coreProperties>
</file>